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1C178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14F51">
        <w:rPr>
          <w:rFonts w:ascii="Times New Roman" w:hAnsi="Times New Roman"/>
        </w:rPr>
        <w:t>&lt;Wedding Planner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B7B1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B7B1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B7B1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B7B1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127894" w:rsidRDefault="00127894" w:rsidP="00127894">
      <w:pPr>
        <w:ind w:left="720"/>
      </w:pPr>
      <w:r>
        <w:t>Aplicatia are 2 tipuri de utilizatori:</w:t>
      </w:r>
    </w:p>
    <w:p w:rsidR="00127894" w:rsidRDefault="00127894" w:rsidP="00127894">
      <w:pPr>
        <w:numPr>
          <w:ilvl w:val="0"/>
          <w:numId w:val="23"/>
        </w:numPr>
      </w:pPr>
      <w:r>
        <w:t>Clientul care va putea face rezervarile si vizualiza datele disponibile, daca este logat</w:t>
      </w:r>
    </w:p>
    <w:p w:rsidR="00127894" w:rsidRPr="00127894" w:rsidRDefault="00127894" w:rsidP="00127894">
      <w:pPr>
        <w:numPr>
          <w:ilvl w:val="0"/>
          <w:numId w:val="23"/>
        </w:numPr>
      </w:pPr>
      <w:r>
        <w:t>Administratorul care va intretine aplicatia si va gestiona utilizatorii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E14F51" w:rsidP="00D047E9">
      <w:pPr>
        <w:pStyle w:val="InfoBlu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6.8pt;height:402.3pt;visibility:visible;mso-wrap-style:square">
            <v:imagedata r:id="rId14" o:title=""/>
          </v:shape>
        </w:pict>
      </w:r>
    </w:p>
    <w:sectPr w:rsidR="008C4393" w:rsidRPr="00D047E9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786" w:rsidRDefault="001C1786">
      <w:pPr>
        <w:spacing w:line="240" w:lineRule="auto"/>
      </w:pPr>
      <w:r>
        <w:separator/>
      </w:r>
    </w:p>
  </w:endnote>
  <w:endnote w:type="continuationSeparator" w:id="0">
    <w:p w:rsidR="001C1786" w:rsidRDefault="001C1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51" w:rsidRDefault="00E14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51" w:rsidRDefault="00E14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51" w:rsidRDefault="00E14F5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14F5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E14F51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786" w:rsidRDefault="001C1786">
      <w:pPr>
        <w:spacing w:line="240" w:lineRule="auto"/>
      </w:pPr>
      <w:r>
        <w:separator/>
      </w:r>
    </w:p>
  </w:footnote>
  <w:footnote w:type="continuationSeparator" w:id="0">
    <w:p w:rsidR="001C1786" w:rsidRDefault="001C17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51" w:rsidRDefault="00E14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B7B16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E14F51">
        <w:rPr>
          <w:rFonts w:ascii="Arial" w:hAnsi="Arial"/>
          <w:b/>
          <w:sz w:val="36"/>
        </w:rPr>
        <w:t>Suciu Delia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DB7B1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14F51">
        <w:rPr>
          <w:rFonts w:ascii="Arial" w:hAnsi="Arial"/>
          <w:b/>
          <w:sz w:val="36"/>
        </w:rPr>
        <w:t>&lt;30238</w:t>
      </w:r>
      <w:bookmarkStart w:id="0" w:name="_GoBack"/>
      <w:bookmarkEnd w:id="0"/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51" w:rsidRDefault="00E14F5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A2810">
          <w:r>
            <w:t>Wedding Planner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DF452A"/>
    <w:multiLevelType w:val="hybridMultilevel"/>
    <w:tmpl w:val="0AA007C6"/>
    <w:lvl w:ilvl="0" w:tplc="FF1A4D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27894"/>
    <w:rsid w:val="001C1786"/>
    <w:rsid w:val="002A2810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DB7B16"/>
    <w:rsid w:val="00E14F5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Delia</cp:lastModifiedBy>
  <cp:revision>7</cp:revision>
  <dcterms:created xsi:type="dcterms:W3CDTF">2010-02-24T09:14:00Z</dcterms:created>
  <dcterms:modified xsi:type="dcterms:W3CDTF">2017-06-03T08:56:00Z</dcterms:modified>
</cp:coreProperties>
</file>